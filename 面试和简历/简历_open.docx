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F289CC" w14:textId="6D1F9452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E629A2" wp14:editId="6F8A01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08F240E8" id="矩形 572" o:spid="_x0000_s1026" style="position:absolute;left:0;text-align:left;margin-left:0;margin-top:0;width:592.5pt;height:15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1C9D2C4E" w14:textId="2728A561" w:rsidR="007A376B" w:rsidRDefault="007A376B">
      <w:pPr>
        <w:adjustRightInd w:val="0"/>
        <w:snapToGrid w:val="0"/>
      </w:pPr>
    </w:p>
    <w:p w14:paraId="54B973F7" w14:textId="59672090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30491E" wp14:editId="7779538F">
                <wp:simplePos x="0" y="0"/>
                <wp:positionH relativeFrom="column">
                  <wp:posOffset>533400</wp:posOffset>
                </wp:positionH>
                <wp:positionV relativeFrom="paragraph">
                  <wp:posOffset>150495</wp:posOffset>
                </wp:positionV>
                <wp:extent cx="2085340" cy="886460"/>
                <wp:effectExtent l="0" t="0" r="0" b="1905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28C76AE" w14:textId="5AF5088D" w:rsidR="007A376B" w:rsidRDefault="005C609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黄 茂 华</w:t>
                            </w:r>
                          </w:p>
                          <w:p w14:paraId="31B1B58C" w14:textId="7777777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098E8884" w14:textId="7597F069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491E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2pt;margin-top:11.85pt;width:164.2pt;height:69.8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" filled="f" stroked="f">
                <v:textbox style="mso-fit-shape-to-text:t">
                  <w:txbxContent>
                    <w:p w14:paraId="128C76AE" w14:textId="5AF5088D" w:rsidR="007A376B" w:rsidRDefault="005C609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黄 茂 华</w:t>
                      </w:r>
                    </w:p>
                    <w:p w14:paraId="31B1B58C" w14:textId="7777777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098E8884" w14:textId="7597F069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A2BD72" w14:textId="33751E22" w:rsidR="007A376B" w:rsidRDefault="007A376B">
      <w:pPr>
        <w:adjustRightInd w:val="0"/>
        <w:snapToGrid w:val="0"/>
      </w:pPr>
    </w:p>
    <w:p w14:paraId="234A9BC7" w14:textId="414E9D97" w:rsidR="007A376B" w:rsidRDefault="007A376B">
      <w:pPr>
        <w:adjustRightInd w:val="0"/>
        <w:snapToGrid w:val="0"/>
      </w:pPr>
    </w:p>
    <w:p w14:paraId="0046E136" w14:textId="4E2581B7" w:rsidR="007A376B" w:rsidRDefault="0087578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9D161" wp14:editId="3C132661">
                <wp:simplePos x="0" y="0"/>
                <wp:positionH relativeFrom="column">
                  <wp:posOffset>4888230</wp:posOffset>
                </wp:positionH>
                <wp:positionV relativeFrom="paragraph">
                  <wp:posOffset>89535</wp:posOffset>
                </wp:positionV>
                <wp:extent cx="111125" cy="146050"/>
                <wp:effectExtent l="0" t="0" r="0" b="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2DAD" id="电话" o:spid="_x0000_s1026" style="position:absolute;left:0;text-align:left;margin-left:384.9pt;margin-top:7.05pt;width:8.7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  <w:r w:rsidR="0094716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28656B3" wp14:editId="5D6C6EE8">
                <wp:simplePos x="0" y="0"/>
                <wp:positionH relativeFrom="column">
                  <wp:posOffset>5038725</wp:posOffset>
                </wp:positionH>
                <wp:positionV relativeFrom="paragraph">
                  <wp:posOffset>4445</wp:posOffset>
                </wp:positionV>
                <wp:extent cx="2139950" cy="11906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E7AE776" w14:textId="74454FFD" w:rsidR="007A376B" w:rsidRDefault="00EE30F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17607824529</w:t>
                            </w:r>
                          </w:p>
                          <w:p w14:paraId="221A8630" w14:textId="5B19AF42" w:rsidR="00875784" w:rsidRDefault="00875784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t091652@163.com</w:t>
                            </w:r>
                          </w:p>
                          <w:p w14:paraId="68AA939F" w14:textId="5D792D94" w:rsidR="00B26C6B" w:rsidRDefault="00B118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21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男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56B3" id="文本框 69" o:spid="_x0000_s1027" type="#_x0000_t202" style="position:absolute;left:0;text-align:left;margin-left:396.75pt;margin-top:.35pt;width:168.5pt;height:93.7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" filled="f" stroked="f">
                <v:textbox>
                  <w:txbxContent>
                    <w:p w14:paraId="3E7AE776" w14:textId="74454FFD" w:rsidR="007A376B" w:rsidRDefault="00EE30F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17607824529</w:t>
                      </w:r>
                    </w:p>
                    <w:p w14:paraId="221A8630" w14:textId="5B19AF42" w:rsidR="00875784" w:rsidRDefault="00875784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t091652@163.com</w:t>
                      </w:r>
                    </w:p>
                    <w:p w14:paraId="68AA939F" w14:textId="5D792D94" w:rsidR="00B26C6B" w:rsidRDefault="00B118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21         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男</w:t>
                      </w:r>
                    </w:p>
                  </w:txbxContent>
                </v:textbox>
              </v:shape>
            </w:pict>
          </mc:Fallback>
        </mc:AlternateContent>
      </w:r>
    </w:p>
    <w:p w14:paraId="3A3A85C5" w14:textId="6BA6BEAE" w:rsidR="007A376B" w:rsidRDefault="007A376B">
      <w:pPr>
        <w:adjustRightInd w:val="0"/>
        <w:snapToGrid w:val="0"/>
      </w:pPr>
    </w:p>
    <w:p w14:paraId="722AB666" w14:textId="0C2B4281" w:rsidR="007A376B" w:rsidRDefault="007A376B">
      <w:pPr>
        <w:adjustRightInd w:val="0"/>
        <w:snapToGrid w:val="0"/>
      </w:pPr>
    </w:p>
    <w:p w14:paraId="6BA45B7E" w14:textId="69BAC746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F808D" wp14:editId="7CB0ADCA">
                <wp:simplePos x="0" y="0"/>
                <wp:positionH relativeFrom="column">
                  <wp:posOffset>4874895</wp:posOffset>
                </wp:positionH>
                <wp:positionV relativeFrom="paragraph">
                  <wp:posOffset>10795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95C7" id="信息" o:spid="_x0000_s1026" style="position:absolute;left:0;text-align:left;margin-left:383.85pt;margin-top:.85pt;width:11.05pt;height: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14:paraId="1B56D51B" w14:textId="70D9A23B" w:rsidR="007A376B" w:rsidRDefault="0094716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2C8B1D1" wp14:editId="2A46BF40">
            <wp:simplePos x="0" y="0"/>
            <wp:positionH relativeFrom="column">
              <wp:posOffset>4800600</wp:posOffset>
            </wp:positionH>
            <wp:positionV relativeFrom="paragraph">
              <wp:posOffset>134620</wp:posOffset>
            </wp:positionV>
            <wp:extent cx="266700" cy="266700"/>
            <wp:effectExtent l="0" t="0" r="0" b="0"/>
            <wp:wrapNone/>
            <wp:docPr id="38" name="图形 38" descr="爬行的婴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形 38" descr="爬行的婴儿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28AD" w14:textId="6831B4C8" w:rsidR="007A376B" w:rsidRDefault="00B1181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8983F96" wp14:editId="14399AA0">
            <wp:simplePos x="0" y="0"/>
            <wp:positionH relativeFrom="margin">
              <wp:posOffset>5667375</wp:posOffset>
            </wp:positionH>
            <wp:positionV relativeFrom="paragraph">
              <wp:posOffset>9525</wp:posOffset>
            </wp:positionV>
            <wp:extent cx="238125" cy="238125"/>
            <wp:effectExtent l="0" t="0" r="9525" b="9525"/>
            <wp:wrapNone/>
            <wp:docPr id="10" name="图形 10" descr="男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男性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1D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5F1D0" wp14:editId="768FD9F6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01EDB6A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925F1D0" id="文本框 552" o:spid="_x0000_s1028" type="#_x0000_t202" style="position:absolute;left:0;text-align:left;margin-left:8.25pt;margin-top:.75pt;width:99pt;height:37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" filled="f" stroked="f" strokeweight="1.25pt">
                <v:textbox>
                  <w:txbxContent>
                    <w:p w14:paraId="401EDB6A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6B3753B4" w14:textId="0F9D6150" w:rsidR="007A376B" w:rsidRDefault="007A376B">
      <w:pPr>
        <w:adjustRightInd w:val="0"/>
        <w:snapToGrid w:val="0"/>
      </w:pPr>
    </w:p>
    <w:p w14:paraId="5F7C5F0B" w14:textId="76D8F4B2" w:rsidR="008F5FAD" w:rsidRDefault="008F5FAD">
      <w:pPr>
        <w:pBdr>
          <w:bottom w:val="single" w:sz="6" w:space="1" w:color="auto"/>
        </w:pBdr>
        <w:adjustRightInd w:val="0"/>
        <w:snapToGrid w:val="0"/>
      </w:pPr>
    </w:p>
    <w:p w14:paraId="5B1CBB8D" w14:textId="35736C31" w:rsidR="007A376B" w:rsidRDefault="008F5FA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39903D" wp14:editId="4A18B152">
                <wp:simplePos x="0" y="0"/>
                <wp:positionH relativeFrom="column">
                  <wp:posOffset>138430</wp:posOffset>
                </wp:positionH>
                <wp:positionV relativeFrom="paragraph">
                  <wp:posOffset>60960</wp:posOffset>
                </wp:positionV>
                <wp:extent cx="6896100" cy="4381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4379E5" w14:textId="374192D0" w:rsidR="007A376B" w:rsidRDefault="00402F9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2018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9-2022.6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 xml:space="preserve">东北大学 软件学院 信息安全专业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全日制本科</w:t>
                            </w:r>
                            <w:r w:rsidR="0087578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生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903D" id="文本框 88" o:spid="_x0000_s1029" type="#_x0000_t202" style="position:absolute;left:0;text-align:left;margin-left:10.9pt;margin-top:4.8pt;width:543pt;height:34.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" filled="f" stroked="f">
                <v:textbox>
                  <w:txbxContent>
                    <w:p w14:paraId="154379E5" w14:textId="374192D0" w:rsidR="007A376B" w:rsidRDefault="00402F9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2018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9-2022.6 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 xml:space="preserve">东北大学 软件学院 信息安全专业 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全日制本科</w:t>
                      </w:r>
                      <w:r w:rsidR="0087578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生</w:t>
                      </w:r>
                    </w:p>
                  </w:txbxContent>
                </v:textbox>
              </v:shape>
            </w:pict>
          </mc:Fallback>
        </mc:AlternateContent>
      </w:r>
    </w:p>
    <w:p w14:paraId="7853F646" w14:textId="77777777" w:rsidR="007A376B" w:rsidRDefault="007A376B">
      <w:pPr>
        <w:adjustRightInd w:val="0"/>
        <w:snapToGrid w:val="0"/>
      </w:pPr>
    </w:p>
    <w:p w14:paraId="0A89BB23" w14:textId="4B776827" w:rsidR="00C73541" w:rsidRDefault="00C73541">
      <w:pPr>
        <w:adjustRightInd w:val="0"/>
        <w:snapToGrid w:val="0"/>
      </w:pPr>
    </w:p>
    <w:p w14:paraId="13257895" w14:textId="77777777" w:rsidR="00C73541" w:rsidRDefault="00C73541">
      <w:pPr>
        <w:adjustRightInd w:val="0"/>
        <w:snapToGrid w:val="0"/>
      </w:pPr>
    </w:p>
    <w:p w14:paraId="26384FC6" w14:textId="6BE0E519" w:rsidR="007A376B" w:rsidRDefault="0035262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3610" wp14:editId="4AC595E9">
                <wp:simplePos x="0" y="0"/>
                <wp:positionH relativeFrom="column">
                  <wp:posOffset>80645</wp:posOffset>
                </wp:positionH>
                <wp:positionV relativeFrom="paragraph">
                  <wp:posOffset>9525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AAF45C9" w14:textId="74A1FFD1" w:rsidR="007A376B" w:rsidRDefault="00C7354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</w:t>
                            </w:r>
                            <w:r w:rsidR="00352627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6643610" id="文本框 557" o:spid="_x0000_s1030" type="#_x0000_t202" style="position:absolute;left:0;text-align:left;margin-left:6.35pt;margin-top:.75pt;width:89.35pt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" filled="f" stroked="f" strokeweight="1.25pt">
                <v:textbox>
                  <w:txbxContent>
                    <w:p w14:paraId="3AAF45C9" w14:textId="74A1FFD1" w:rsidR="007A376B" w:rsidRDefault="00C73541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</w:t>
                      </w:r>
                      <w:r w:rsidR="00352627"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959145A" w14:textId="1892BB31" w:rsidR="007A376B" w:rsidRDefault="007A376B">
      <w:pPr>
        <w:adjustRightInd w:val="0"/>
        <w:snapToGrid w:val="0"/>
      </w:pPr>
    </w:p>
    <w:p w14:paraId="496EAE17" w14:textId="1914D6F3" w:rsidR="007A376B" w:rsidRDefault="007A376B">
      <w:pPr>
        <w:pBdr>
          <w:bottom w:val="single" w:sz="6" w:space="1" w:color="auto"/>
        </w:pBdr>
        <w:adjustRightInd w:val="0"/>
        <w:snapToGrid w:val="0"/>
      </w:pPr>
    </w:p>
    <w:p w14:paraId="768052B8" w14:textId="309892EC" w:rsidR="008F5FAD" w:rsidRDefault="006C2D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577A9ED" wp14:editId="60ECE4DD">
                <wp:simplePos x="0" y="0"/>
                <wp:positionH relativeFrom="column">
                  <wp:posOffset>123825</wp:posOffset>
                </wp:positionH>
                <wp:positionV relativeFrom="paragraph">
                  <wp:posOffset>107950</wp:posOffset>
                </wp:positionV>
                <wp:extent cx="6910705" cy="2000250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740962" w14:textId="62A89665" w:rsidR="008A12AB" w:rsidRDefault="0027440B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019.8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软云医院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项目，使用java、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简单逻辑实现了一个桌面可视化程序。功能有病人挂号，医生看病，病人取药付款，病人退款等，大部分药品数据由excel表格取出，病人数据</w:t>
                            </w:r>
                            <w:r w:rsidR="008D736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（不多）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存储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3D66ACBD" w14:textId="195658EF" w:rsidR="008A12AB" w:rsidRDefault="008A12AB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020.8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综合加解密程序。使用python的</w:t>
                            </w:r>
                            <w:proofErr w:type="spellStart"/>
                            <w:r>
                              <w:rPr>
                                <w:rFonts w:ascii="Segoe UI Emoji" w:hAnsi="Segoe UI Emoji"/>
                                <w:color w:val="404040"/>
                                <w:shd w:val="clear" w:color="auto" w:fill="FFFFFF"/>
                              </w:rPr>
                              <w:t>tkinter</w:t>
                            </w:r>
                            <w:proofErr w:type="spellEnd"/>
                            <w:r w:rsidRPr="008A12A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实现了一个综合的加解密桌面程序，基本功能有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撒密码、多表替换密码、R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、D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交换等密码的加解密。</w:t>
                            </w:r>
                          </w:p>
                          <w:p w14:paraId="209E860B" w14:textId="74B14A84" w:rsidR="00B57385" w:rsidRDefault="00B57385" w:rsidP="008A12A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2020.12 Java1.8+JDBC+JSP+MVC+MYSQL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实现了一个学生旧物信息网站</w:t>
                            </w:r>
                            <w:r w:rsidR="0075721F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，学生可以注册、登录，查看和发布商品信息。没有购买功能，仅仅只是发布和查看信息</w:t>
                            </w:r>
                            <w:r w:rsidR="006A3C5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，开发的本意就是让本校同学看到校友的旧物信息然后当面交易</w:t>
                            </w:r>
                            <w:r w:rsidR="0075721F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。单机测试。</w:t>
                            </w:r>
                          </w:p>
                          <w:p w14:paraId="35CCB872" w14:textId="4B42E22F" w:rsidR="008A12AB" w:rsidRPr="006A3C53" w:rsidRDefault="008A12AB" w:rsidP="009F35C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4AAB2EA" w14:textId="77777777" w:rsidR="007A376B" w:rsidRPr="00C45D36" w:rsidRDefault="007A376B" w:rsidP="006C2DD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7A9ED" id="矩形 25" o:spid="_x0000_s1031" style="position:absolute;left:0;text-align:left;margin-left:9.75pt;margin-top:8.5pt;width:544.15pt;height:157.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" filled="f" stroked="f">
                <v:textbox>
                  <w:txbxContent>
                    <w:p w14:paraId="3B740962" w14:textId="62A89665" w:rsidR="008A12AB" w:rsidRDefault="0027440B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019.8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东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软云医院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项目，使用java、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FX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简单逻辑实现了一个桌面可视化程序。功能有病人挂号，医生看病，病人取药付款，病人退款等，大部分药品数据由excel表格取出，病人数据</w:t>
                      </w:r>
                      <w:r w:rsidR="008D736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（不多）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存储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</w:t>
                      </w:r>
                    </w:p>
                    <w:p w14:paraId="3D66ACBD" w14:textId="195658EF" w:rsidR="008A12AB" w:rsidRDefault="008A12AB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020.8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综合加解密程序。使用python的</w:t>
                      </w:r>
                      <w:proofErr w:type="spellStart"/>
                      <w:r>
                        <w:rPr>
                          <w:rFonts w:ascii="Segoe UI Emoji" w:hAnsi="Segoe UI Emoji"/>
                          <w:color w:val="404040"/>
                          <w:shd w:val="clear" w:color="auto" w:fill="FFFFFF"/>
                        </w:rPr>
                        <w:t>tkinter</w:t>
                      </w:r>
                      <w:proofErr w:type="spellEnd"/>
                      <w:r w:rsidRPr="008A12A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模块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实现了一个综合的加解密桌面程序，基本功能有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撒密码、多表替换密码、R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C4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、D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SA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钥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交换等密码的加解密。</w:t>
                      </w:r>
                    </w:p>
                    <w:p w14:paraId="209E860B" w14:textId="74B14A84" w:rsidR="00B57385" w:rsidRDefault="00B57385" w:rsidP="008A12A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2020.12 Java1.8+JDBC+JSP+MVC+MYSQL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实现了一个学生旧物信息网站</w:t>
                      </w:r>
                      <w:r w:rsidR="0075721F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，学生可以注册、登录，查看和发布商品信息。没有购买功能，仅仅只是发布和查看信息</w:t>
                      </w:r>
                      <w:r w:rsidR="006A3C5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，开发的本意就是让本校同学看到校友的旧物信息然后当面交易</w:t>
                      </w:r>
                      <w:r w:rsidR="0075721F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。单机测试。</w:t>
                      </w:r>
                    </w:p>
                    <w:p w14:paraId="35CCB872" w14:textId="4B42E22F" w:rsidR="008A12AB" w:rsidRPr="006A3C53" w:rsidRDefault="008A12AB" w:rsidP="009F35C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4AAB2EA" w14:textId="77777777" w:rsidR="007A376B" w:rsidRPr="00C45D36" w:rsidRDefault="007A376B" w:rsidP="006C2DD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C3FCE8" w14:textId="2B352351" w:rsidR="007A376B" w:rsidRDefault="007A376B">
      <w:pPr>
        <w:adjustRightInd w:val="0"/>
        <w:snapToGrid w:val="0"/>
      </w:pPr>
    </w:p>
    <w:p w14:paraId="23A46089" w14:textId="28555545" w:rsidR="007A376B" w:rsidRDefault="007A376B">
      <w:pPr>
        <w:adjustRightInd w:val="0"/>
        <w:snapToGrid w:val="0"/>
      </w:pPr>
    </w:p>
    <w:p w14:paraId="74182C2D" w14:textId="77777777" w:rsidR="007A376B" w:rsidRDefault="007A376B">
      <w:pPr>
        <w:adjustRightInd w:val="0"/>
        <w:snapToGrid w:val="0"/>
      </w:pPr>
    </w:p>
    <w:p w14:paraId="5E63B454" w14:textId="77777777" w:rsidR="007A376B" w:rsidRDefault="007A376B">
      <w:pPr>
        <w:adjustRightInd w:val="0"/>
        <w:snapToGrid w:val="0"/>
      </w:pPr>
    </w:p>
    <w:p w14:paraId="3209EFA1" w14:textId="77777777" w:rsidR="007A376B" w:rsidRDefault="007A376B">
      <w:pPr>
        <w:adjustRightInd w:val="0"/>
        <w:snapToGrid w:val="0"/>
      </w:pPr>
    </w:p>
    <w:p w14:paraId="423AC9A8" w14:textId="77777777" w:rsidR="007A376B" w:rsidRDefault="007A376B">
      <w:pPr>
        <w:adjustRightInd w:val="0"/>
        <w:snapToGrid w:val="0"/>
      </w:pPr>
    </w:p>
    <w:p w14:paraId="64570786" w14:textId="77777777" w:rsidR="007A376B" w:rsidRDefault="007A376B">
      <w:pPr>
        <w:adjustRightInd w:val="0"/>
        <w:snapToGrid w:val="0"/>
      </w:pPr>
    </w:p>
    <w:p w14:paraId="79C8832E" w14:textId="0439A9D7" w:rsidR="007A376B" w:rsidRDefault="007A376B">
      <w:pPr>
        <w:adjustRightInd w:val="0"/>
        <w:snapToGrid w:val="0"/>
      </w:pPr>
    </w:p>
    <w:p w14:paraId="1C5D844F" w14:textId="48D8B500" w:rsidR="007A376B" w:rsidRDefault="007A376B">
      <w:pPr>
        <w:adjustRightInd w:val="0"/>
        <w:snapToGrid w:val="0"/>
      </w:pPr>
    </w:p>
    <w:p w14:paraId="32C37020" w14:textId="294DF8DB" w:rsidR="008F5FAD" w:rsidRDefault="008F5FAD">
      <w:pPr>
        <w:adjustRightInd w:val="0"/>
        <w:snapToGrid w:val="0"/>
      </w:pPr>
    </w:p>
    <w:p w14:paraId="6A4934E1" w14:textId="77777777" w:rsidR="006A3C53" w:rsidRDefault="006A3C53" w:rsidP="006A3C53">
      <w:pPr>
        <w:pBdr>
          <w:bottom w:val="single" w:sz="6" w:space="31" w:color="auto"/>
        </w:pBdr>
        <w:adjustRightInd w:val="0"/>
        <w:snapToGrid w:val="0"/>
      </w:pPr>
    </w:p>
    <w:p w14:paraId="18EC71CC" w14:textId="77777777" w:rsidR="006A3C53" w:rsidRDefault="006A3C53" w:rsidP="006A3C53">
      <w:pPr>
        <w:pBdr>
          <w:bottom w:val="single" w:sz="6" w:space="31" w:color="auto"/>
        </w:pBdr>
        <w:adjustRightInd w:val="0"/>
        <w:snapToGrid w:val="0"/>
      </w:pPr>
    </w:p>
    <w:p w14:paraId="7AD7D220" w14:textId="69C72BE9" w:rsidR="006A3C53" w:rsidRDefault="006A3C53" w:rsidP="006A3C53">
      <w:pPr>
        <w:pBdr>
          <w:bottom w:val="single" w:sz="6" w:space="31" w:color="auto"/>
        </w:pBd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F58831" wp14:editId="78E6F404">
                <wp:simplePos x="0" y="0"/>
                <wp:positionH relativeFrom="margin">
                  <wp:posOffset>-9525</wp:posOffset>
                </wp:positionH>
                <wp:positionV relativeFrom="paragraph">
                  <wp:posOffset>50165</wp:posOffset>
                </wp:positionV>
                <wp:extent cx="1103630" cy="5861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5861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07AF036" w14:textId="77777777" w:rsidR="007A376B" w:rsidRDefault="003526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8831" id="文本框 565" o:spid="_x0000_s1032" type="#_x0000_t202" style="position:absolute;left:0;text-align:left;margin-left:-.75pt;margin-top:3.95pt;width:86.9pt;height:46.15pt;z-index:25166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" filled="f" stroked="f" strokeweight="1.25pt">
                <v:textbox>
                  <w:txbxContent>
                    <w:p w14:paraId="207AF036" w14:textId="77777777" w:rsidR="007A376B" w:rsidRDefault="0035262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4CDEC" w14:textId="4764B772" w:rsidR="00C45D36" w:rsidRDefault="006A3C5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1AC14" wp14:editId="51F01B4A">
                <wp:simplePos x="0" y="0"/>
                <wp:positionH relativeFrom="margin">
                  <wp:posOffset>161925</wp:posOffset>
                </wp:positionH>
                <wp:positionV relativeFrom="paragraph">
                  <wp:posOffset>62230</wp:posOffset>
                </wp:positionV>
                <wp:extent cx="6644005" cy="171450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E05D76B" w14:textId="789E7BBA" w:rsidR="00A71D2B" w:rsidRPr="00635593" w:rsidRDefault="00A71D2B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A71D2B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编程语言：</w:t>
                            </w:r>
                            <w:r w:rsidR="008D7363" w:rsidRPr="008D7363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熟悉</w:t>
                            </w:r>
                            <w:r w:rsidRPr="00E46661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J</w:t>
                            </w:r>
                            <w:r w:rsidRPr="00E46661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AVA</w:t>
                            </w:r>
                            <w:r w:rsidR="00635593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 w:rsidR="00C45D36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了解</w:t>
                            </w:r>
                            <w:r w:rsidR="00635593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P</w:t>
                            </w:r>
                            <w:r w:rsidR="00635593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YTHON</w:t>
                            </w:r>
                          </w:p>
                          <w:p w14:paraId="33D8051F" w14:textId="4B6DFBEF" w:rsidR="00635593" w:rsidRDefault="00E531DC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其他：</w:t>
                            </w:r>
                            <w:r w:rsidR="00B2417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熟悉S</w:t>
                            </w:r>
                            <w:r w:rsidR="00B24179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SM</w:t>
                            </w:r>
                            <w:r w:rsidR="00B2417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框架，</w:t>
                            </w:r>
                            <w:r w:rsidRPr="00E531D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html、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、JavaScript、</w:t>
                            </w:r>
                            <w:r w:rsidRPr="00E531DC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D</w:t>
                            </w:r>
                            <w:r w:rsidRPr="00E531DC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jango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框架</w:t>
                            </w:r>
                            <w:r w:rsidR="004C5DDE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、python爬虫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、C、C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</w:t>
                            </w:r>
                            <w:proofErr w:type="spellEnd"/>
                            <w:r w:rsidR="005F323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经验</w:t>
                            </w:r>
                          </w:p>
                          <w:p w14:paraId="4AA5E74D" w14:textId="01494D2F" w:rsidR="001575A1" w:rsidRPr="008D0012" w:rsidRDefault="001575A1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数据库：</w:t>
                            </w:r>
                            <w:r w:rsidR="00D9375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MYSQL</w:t>
                            </w:r>
                          </w:p>
                          <w:p w14:paraId="07E464A1" w14:textId="42506509" w:rsidR="00E531DC" w:rsidRPr="009E2463" w:rsidRDefault="00E531DC" w:rsidP="00A71D2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基础知识：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计算机网络、操作系统、数据结构与算法</w:t>
                            </w:r>
                          </w:p>
                          <w:p w14:paraId="1F82DDE4" w14:textId="77777777" w:rsidR="009E2463" w:rsidRDefault="009E2463" w:rsidP="009E246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证书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TE6</w:t>
                            </w:r>
                          </w:p>
                          <w:p w14:paraId="7B55A409" w14:textId="77777777" w:rsidR="009E2463" w:rsidRPr="00A71D2B" w:rsidRDefault="009E2463" w:rsidP="008D0012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7D414F5D" w14:textId="77777777" w:rsid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81EE225" w14:textId="02DC4114" w:rsidR="00A71D2B" w:rsidRPr="00A71D2B" w:rsidRDefault="00A71D2B" w:rsidP="00A71D2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  <w:p w14:paraId="44CA1551" w14:textId="111132C7" w:rsidR="007A376B" w:rsidRDefault="007A376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AC14" id="_x0000_s1033" type="#_x0000_t202" style="position:absolute;left:0;text-align:left;margin-left:12.75pt;margin-top:4.9pt;width:523.15pt;height:13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" filled="f" stroked="f">
                <v:textbox>
                  <w:txbxContent>
                    <w:p w14:paraId="6E05D76B" w14:textId="789E7BBA" w:rsidR="00A71D2B" w:rsidRPr="00635593" w:rsidRDefault="00A71D2B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 w:rsidRPr="00A71D2B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编程语言：</w:t>
                      </w:r>
                      <w:r w:rsidR="008D7363" w:rsidRPr="008D7363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熟悉</w:t>
                      </w:r>
                      <w:r w:rsidRPr="00E46661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J</w:t>
                      </w:r>
                      <w:r w:rsidRPr="00E46661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AVA</w:t>
                      </w:r>
                      <w:r w:rsidR="00635593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 w:rsidR="00C45D36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了解</w:t>
                      </w:r>
                      <w:r w:rsidR="00635593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P</w:t>
                      </w:r>
                      <w:r w:rsidR="00635593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YTHON</w:t>
                      </w:r>
                    </w:p>
                    <w:p w14:paraId="33D8051F" w14:textId="4B6DFBEF" w:rsidR="00635593" w:rsidRDefault="00E531DC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其他：</w:t>
                      </w:r>
                      <w:r w:rsidR="00B2417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熟悉S</w:t>
                      </w:r>
                      <w:r w:rsidR="00B24179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SM</w:t>
                      </w:r>
                      <w:r w:rsidR="00B2417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框架，</w:t>
                      </w:r>
                      <w:r w:rsidRPr="00E531D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有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html、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、JavaScript、</w:t>
                      </w:r>
                      <w:r w:rsidRPr="00E531DC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D</w:t>
                      </w:r>
                      <w:r w:rsidRPr="00E531DC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jango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框架</w:t>
                      </w:r>
                      <w:r w:rsidR="004C5DDE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、python爬虫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、C、C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++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linux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C</w:t>
                      </w:r>
                      <w:proofErr w:type="spellEnd"/>
                      <w:r w:rsidR="005F323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经验</w:t>
                      </w:r>
                    </w:p>
                    <w:p w14:paraId="4AA5E74D" w14:textId="01494D2F" w:rsidR="001575A1" w:rsidRPr="008D0012" w:rsidRDefault="001575A1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数据库：</w:t>
                      </w:r>
                      <w:r w:rsidR="00D9375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MYSQL</w:t>
                      </w:r>
                    </w:p>
                    <w:p w14:paraId="07E464A1" w14:textId="42506509" w:rsidR="00E531DC" w:rsidRPr="009E2463" w:rsidRDefault="00E531DC" w:rsidP="00A71D2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基础知识：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计算机网络、操作系统、数据结构与算法</w:t>
                      </w:r>
                    </w:p>
                    <w:p w14:paraId="1F82DDE4" w14:textId="77777777" w:rsidR="009E2463" w:rsidRDefault="009E2463" w:rsidP="009E246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证书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TE4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TE6</w:t>
                      </w:r>
                    </w:p>
                    <w:p w14:paraId="7B55A409" w14:textId="77777777" w:rsidR="009E2463" w:rsidRPr="00A71D2B" w:rsidRDefault="009E2463" w:rsidP="008D0012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7D414F5D" w14:textId="77777777" w:rsid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81EE225" w14:textId="02DC4114" w:rsidR="00A71D2B" w:rsidRPr="00A71D2B" w:rsidRDefault="00A71D2B" w:rsidP="00A71D2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  <w:p w14:paraId="44CA1551" w14:textId="111132C7" w:rsidR="007A376B" w:rsidRDefault="007A376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4D855" w14:textId="505736CB" w:rsidR="008F5FAD" w:rsidRDefault="008F5FAD">
      <w:pPr>
        <w:adjustRightInd w:val="0"/>
        <w:snapToGrid w:val="0"/>
      </w:pPr>
    </w:p>
    <w:p w14:paraId="24BA43A0" w14:textId="54C93E37" w:rsidR="008F5FAD" w:rsidRDefault="008F5FAD">
      <w:pPr>
        <w:adjustRightInd w:val="0"/>
        <w:snapToGrid w:val="0"/>
      </w:pPr>
    </w:p>
    <w:p w14:paraId="4574B915" w14:textId="00F9926B" w:rsidR="008F5FAD" w:rsidRDefault="008F5FAD">
      <w:pPr>
        <w:adjustRightInd w:val="0"/>
        <w:snapToGrid w:val="0"/>
      </w:pPr>
    </w:p>
    <w:p w14:paraId="0E38F7CB" w14:textId="08F24D53" w:rsidR="008F5FAD" w:rsidRDefault="008F5FAD">
      <w:pPr>
        <w:adjustRightInd w:val="0"/>
        <w:snapToGrid w:val="0"/>
      </w:pPr>
    </w:p>
    <w:p w14:paraId="616EB9E3" w14:textId="5CC8A82D" w:rsidR="008F5FAD" w:rsidRDefault="008F5FAD">
      <w:pPr>
        <w:adjustRightInd w:val="0"/>
        <w:snapToGrid w:val="0"/>
      </w:pPr>
    </w:p>
    <w:p w14:paraId="38BF24AB" w14:textId="3190CDFE" w:rsidR="008F5FAD" w:rsidRDefault="008F5FAD">
      <w:pPr>
        <w:adjustRightInd w:val="0"/>
        <w:snapToGrid w:val="0"/>
      </w:pPr>
    </w:p>
    <w:p w14:paraId="34A974F9" w14:textId="63F943F4" w:rsidR="008F5FAD" w:rsidRDefault="008F5FAD">
      <w:pPr>
        <w:adjustRightInd w:val="0"/>
        <w:snapToGrid w:val="0"/>
      </w:pPr>
    </w:p>
    <w:p w14:paraId="6CB0DD20" w14:textId="58200DA2" w:rsidR="008F5FAD" w:rsidRDefault="008F5FAD">
      <w:pPr>
        <w:adjustRightInd w:val="0"/>
        <w:snapToGrid w:val="0"/>
      </w:pPr>
    </w:p>
    <w:p w14:paraId="60B7E72D" w14:textId="0A2C95B3" w:rsidR="008F5FAD" w:rsidRDefault="008F5FAD">
      <w:pPr>
        <w:adjustRightInd w:val="0"/>
        <w:snapToGrid w:val="0"/>
      </w:pPr>
    </w:p>
    <w:p w14:paraId="6B779A2A" w14:textId="6662288E" w:rsidR="008F5FAD" w:rsidRDefault="008F5FAD">
      <w:pPr>
        <w:adjustRightInd w:val="0"/>
        <w:snapToGrid w:val="0"/>
      </w:pPr>
    </w:p>
    <w:p w14:paraId="5EBAAD9F" w14:textId="3AA38507" w:rsidR="008F5FAD" w:rsidRDefault="008F5FAD">
      <w:pPr>
        <w:adjustRightInd w:val="0"/>
        <w:snapToGrid w:val="0"/>
      </w:pPr>
    </w:p>
    <w:p w14:paraId="2E333656" w14:textId="77777777" w:rsidR="008F5FAD" w:rsidRDefault="008F5FAD">
      <w:pPr>
        <w:adjustRightInd w:val="0"/>
        <w:snapToGrid w:val="0"/>
      </w:pPr>
    </w:p>
    <w:sectPr w:rsidR="008F5FAD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18FE7296"/>
    <w:multiLevelType w:val="hybridMultilevel"/>
    <w:tmpl w:val="B2CE097E"/>
    <w:lvl w:ilvl="0" w:tplc="27CAE396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C46FC2"/>
    <w:multiLevelType w:val="hybridMultilevel"/>
    <w:tmpl w:val="2FC61344"/>
    <w:lvl w:ilvl="0" w:tplc="7CC87D02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A16208"/>
    <w:multiLevelType w:val="hybridMultilevel"/>
    <w:tmpl w:val="CA0CBA4A"/>
    <w:lvl w:ilvl="0" w:tplc="F5BCBA7C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A647C9"/>
    <w:rsid w:val="00035899"/>
    <w:rsid w:val="000478B4"/>
    <w:rsid w:val="00052C96"/>
    <w:rsid w:val="00081C66"/>
    <w:rsid w:val="00082D7C"/>
    <w:rsid w:val="00155B8D"/>
    <w:rsid w:val="001575A1"/>
    <w:rsid w:val="0016096B"/>
    <w:rsid w:val="00177E56"/>
    <w:rsid w:val="001A517E"/>
    <w:rsid w:val="001B0EC5"/>
    <w:rsid w:val="001F4242"/>
    <w:rsid w:val="002072B7"/>
    <w:rsid w:val="00250C36"/>
    <w:rsid w:val="00266660"/>
    <w:rsid w:val="0027440B"/>
    <w:rsid w:val="00291C27"/>
    <w:rsid w:val="002B12A7"/>
    <w:rsid w:val="002D24B4"/>
    <w:rsid w:val="002D410A"/>
    <w:rsid w:val="00304FF1"/>
    <w:rsid w:val="00331F15"/>
    <w:rsid w:val="003335E2"/>
    <w:rsid w:val="003357D4"/>
    <w:rsid w:val="00352627"/>
    <w:rsid w:val="0039501B"/>
    <w:rsid w:val="003A696B"/>
    <w:rsid w:val="003D3A15"/>
    <w:rsid w:val="00402F94"/>
    <w:rsid w:val="004754E8"/>
    <w:rsid w:val="004941E0"/>
    <w:rsid w:val="004C5DDE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5C6096"/>
    <w:rsid w:val="005F3235"/>
    <w:rsid w:val="006245D4"/>
    <w:rsid w:val="00635593"/>
    <w:rsid w:val="006621E6"/>
    <w:rsid w:val="00676C2A"/>
    <w:rsid w:val="006A3C53"/>
    <w:rsid w:val="006B7412"/>
    <w:rsid w:val="006C01AB"/>
    <w:rsid w:val="006C2DD0"/>
    <w:rsid w:val="006D1EF8"/>
    <w:rsid w:val="006E7268"/>
    <w:rsid w:val="007105B7"/>
    <w:rsid w:val="00726D8D"/>
    <w:rsid w:val="007406C5"/>
    <w:rsid w:val="007416B5"/>
    <w:rsid w:val="0075721F"/>
    <w:rsid w:val="00767F5C"/>
    <w:rsid w:val="007A376B"/>
    <w:rsid w:val="007E4919"/>
    <w:rsid w:val="008148BB"/>
    <w:rsid w:val="00844B3B"/>
    <w:rsid w:val="00853AED"/>
    <w:rsid w:val="00875784"/>
    <w:rsid w:val="008A12AB"/>
    <w:rsid w:val="008A44B2"/>
    <w:rsid w:val="008B059C"/>
    <w:rsid w:val="008B2A07"/>
    <w:rsid w:val="008D0012"/>
    <w:rsid w:val="008D7363"/>
    <w:rsid w:val="008E4846"/>
    <w:rsid w:val="008F5FAD"/>
    <w:rsid w:val="00903146"/>
    <w:rsid w:val="0090780B"/>
    <w:rsid w:val="00947162"/>
    <w:rsid w:val="009531D0"/>
    <w:rsid w:val="009B1E22"/>
    <w:rsid w:val="009C22A0"/>
    <w:rsid w:val="009E2463"/>
    <w:rsid w:val="009F35C2"/>
    <w:rsid w:val="00A14121"/>
    <w:rsid w:val="00A21ECC"/>
    <w:rsid w:val="00A541D6"/>
    <w:rsid w:val="00A71D2B"/>
    <w:rsid w:val="00A90571"/>
    <w:rsid w:val="00AE38F8"/>
    <w:rsid w:val="00B10F39"/>
    <w:rsid w:val="00B11813"/>
    <w:rsid w:val="00B24179"/>
    <w:rsid w:val="00B26C6B"/>
    <w:rsid w:val="00B4430F"/>
    <w:rsid w:val="00B57385"/>
    <w:rsid w:val="00BA7FA1"/>
    <w:rsid w:val="00BD107F"/>
    <w:rsid w:val="00C25FE7"/>
    <w:rsid w:val="00C45D36"/>
    <w:rsid w:val="00C73541"/>
    <w:rsid w:val="00C95EDA"/>
    <w:rsid w:val="00CA732B"/>
    <w:rsid w:val="00CC16EB"/>
    <w:rsid w:val="00CE04DF"/>
    <w:rsid w:val="00CE4AA6"/>
    <w:rsid w:val="00D00C4F"/>
    <w:rsid w:val="00D35D56"/>
    <w:rsid w:val="00D86455"/>
    <w:rsid w:val="00D93148"/>
    <w:rsid w:val="00D93755"/>
    <w:rsid w:val="00DD0985"/>
    <w:rsid w:val="00DD4B0F"/>
    <w:rsid w:val="00E20A63"/>
    <w:rsid w:val="00E46661"/>
    <w:rsid w:val="00E531DC"/>
    <w:rsid w:val="00E710E5"/>
    <w:rsid w:val="00E76D5B"/>
    <w:rsid w:val="00E918FC"/>
    <w:rsid w:val="00EA0B88"/>
    <w:rsid w:val="00EA0D78"/>
    <w:rsid w:val="00ED5A77"/>
    <w:rsid w:val="00EE108E"/>
    <w:rsid w:val="00EE30FC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691BE35"/>
  <w15:docId w15:val="{80570F04-A4E1-42FA-91AA-89D45A2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8F5FAD"/>
    <w:pPr>
      <w:ind w:firstLineChars="200" w:firstLine="420"/>
    </w:pPr>
  </w:style>
  <w:style w:type="character" w:styleId="ab">
    <w:name w:val="Hyperlink"/>
    <w:basedOn w:val="a0"/>
    <w:rsid w:val="00B26C6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6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daheiguai</cp:lastModifiedBy>
  <cp:revision>10</cp:revision>
  <dcterms:created xsi:type="dcterms:W3CDTF">2021-05-25T00:58:00Z</dcterms:created>
  <dcterms:modified xsi:type="dcterms:W3CDTF">2021-05-28T09:35:00Z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